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8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64"/>
        <w:gridCol w:w="752"/>
        <w:gridCol w:w="6765"/>
      </w:tblGrid>
      <w:tr w:rsidR="001B2ABD" w:rsidTr="002B4395">
        <w:trPr>
          <w:trHeight w:val="3294"/>
        </w:trPr>
        <w:tc>
          <w:tcPr>
            <w:tcW w:w="3764" w:type="dxa"/>
            <w:vAlign w:val="bottom"/>
          </w:tcPr>
          <w:p w:rsidR="001B2ABD" w:rsidRDefault="002B4395" w:rsidP="001B2ABD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  <w:r>
              <w:rPr>
                <w:noProof/>
                <w:lang w:eastAsia="en-US"/>
              </w:rPr>
              <w:drawing>
                <wp:inline distT="0" distB="0" distL="0" distR="0">
                  <wp:extent cx="2244090" cy="2244090"/>
                  <wp:effectExtent l="0" t="0" r="0" b="0"/>
                  <wp:docPr id="5" name="Diagram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65" w:type="dxa"/>
            <w:vAlign w:val="bottom"/>
          </w:tcPr>
          <w:p w:rsidR="001B2ABD" w:rsidRDefault="00896A8F" w:rsidP="001B2ABD">
            <w:pPr>
              <w:pStyle w:val="Title"/>
            </w:pPr>
            <w:r>
              <w:t>DIPANSHU SHARMA</w:t>
            </w:r>
          </w:p>
          <w:p w:rsidR="001B2ABD" w:rsidRDefault="001B2ABD" w:rsidP="00896A8F">
            <w:pPr>
              <w:pStyle w:val="Subtitle"/>
            </w:pPr>
          </w:p>
        </w:tc>
      </w:tr>
      <w:tr w:rsidR="001B2ABD" w:rsidTr="002B4395">
        <w:trPr>
          <w:trHeight w:val="6839"/>
        </w:trPr>
        <w:tc>
          <w:tcPr>
            <w:tcW w:w="3764" w:type="dxa"/>
          </w:tcPr>
          <w:p w:rsidR="00131E11" w:rsidRDefault="00131E11" w:rsidP="00036450">
            <w:pPr>
              <w:pStyle w:val="Heading3"/>
            </w:pPr>
            <w:r>
              <w:t>CAREER OBJECTIVE:</w:t>
            </w:r>
          </w:p>
          <w:p w:rsidR="00131E11" w:rsidRDefault="00131E11" w:rsidP="00131E11">
            <w:r>
              <w:t xml:space="preserve">TO BE A PART OD ENTHUSIASTIC WORK </w:t>
            </w:r>
            <w:proofErr w:type="gramStart"/>
            <w:r>
              <w:t>ENVIRONMENT ,WHERE</w:t>
            </w:r>
            <w:proofErr w:type="gramEnd"/>
            <w:r>
              <w:t xml:space="preserve"> I CAN USE MY TECHNICAL SKILLS TO ACCAMPLISH ORGANIZATIONAL GOALS.</w:t>
            </w:r>
          </w:p>
          <w:p w:rsidR="001B2ABD" w:rsidRDefault="00896A8F" w:rsidP="00036450">
            <w:pPr>
              <w:pStyle w:val="Heading3"/>
            </w:pPr>
            <w:r>
              <w:t>address:</w:t>
            </w:r>
          </w:p>
          <w:p w:rsidR="00036450" w:rsidRDefault="00896A8F" w:rsidP="00896A8F">
            <w:r>
              <w:t xml:space="preserve">H NO. 32 GALI </w:t>
            </w:r>
            <w:proofErr w:type="gramStart"/>
            <w:r>
              <w:t>NO.A</w:t>
            </w:r>
            <w:proofErr w:type="gramEnd"/>
            <w:r>
              <w:t xml:space="preserve"> –MAIN ASHOK VIHAR PHASE 3 EXTENSION,GURUGRAM</w:t>
            </w:r>
          </w:p>
          <w:p w:rsidR="00036450" w:rsidRDefault="00036450" w:rsidP="00036450"/>
          <w:sdt>
            <w:sdtPr>
              <w:id w:val="-1954003311"/>
              <w:placeholder>
                <w:docPart w:val="0BC63FF0F4C04520BE998F5A7E6280CD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:rsidR="004D3011" w:rsidRDefault="00DB4EFF" w:rsidP="004D3011">
            <w:sdt>
              <w:sdtPr>
                <w:id w:val="1111563247"/>
                <w:placeholder>
                  <w:docPart w:val="B4FC2BCC17D8449BB759585A5005B68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  <w:r w:rsidR="00896A8F">
              <w:t>9871647140</w:t>
            </w:r>
          </w:p>
          <w:p w:rsidR="00896A8F" w:rsidRDefault="00896A8F" w:rsidP="004D3011"/>
          <w:p w:rsidR="00896A8F" w:rsidRDefault="00DB4EFF" w:rsidP="004D3011">
            <w:sdt>
              <w:sdtPr>
                <w:id w:val="-240260293"/>
                <w:placeholder>
                  <w:docPart w:val="307AA730CCA74EE1A7342F112A4E613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EMAIL:</w:t>
                </w:r>
              </w:sdtContent>
            </w:sdt>
          </w:p>
          <w:p w:rsidR="004D3011" w:rsidRDefault="00896A8F" w:rsidP="004D3011">
            <w:r>
              <w:t>dipanshusharma1538@gmail.com</w:t>
            </w:r>
          </w:p>
          <w:sdt>
            <w:sdtPr>
              <w:id w:val="-1444214663"/>
              <w:placeholder>
                <w:docPart w:val="DE4E5DDF4F6E4BF7882E1C67C9863323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896A8F" w:rsidP="004D3011">
            <w:r>
              <w:t xml:space="preserve">*Reading unknown facts. </w:t>
            </w:r>
          </w:p>
          <w:p w:rsidR="004D3011" w:rsidRDefault="00896A8F" w:rsidP="004D3011">
            <w:r>
              <w:t xml:space="preserve">*Trying new designs for </w:t>
            </w:r>
            <w:proofErr w:type="gramStart"/>
            <w:r>
              <w:t>websites ,to</w:t>
            </w:r>
            <w:proofErr w:type="gramEnd"/>
            <w:r>
              <w:t xml:space="preserve"> improve </w:t>
            </w:r>
            <w:proofErr w:type="spellStart"/>
            <w:r>
              <w:t>my self</w:t>
            </w:r>
            <w:proofErr w:type="spellEnd"/>
            <w:r>
              <w:t xml:space="preserve"> .</w:t>
            </w:r>
          </w:p>
          <w:p w:rsidR="004D3011" w:rsidRPr="004D3011" w:rsidRDefault="00896A8F" w:rsidP="00896A8F">
            <w:r>
              <w:t>*watching movies.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65" w:type="dxa"/>
          </w:tcPr>
          <w:sdt>
            <w:sdtPr>
              <w:id w:val="1049110328"/>
              <w:placeholder>
                <w:docPart w:val="3964C13E909B40E396D161B5A8789C0F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896A8F" w:rsidRDefault="00896A8F" w:rsidP="00896A8F">
            <w:r>
              <w:t xml:space="preserve">COLLEGE NAME: DRONACHARYA COLLEGE OF </w:t>
            </w:r>
            <w:proofErr w:type="gramStart"/>
            <w:r>
              <w:t>ENGINEERING ,</w:t>
            </w:r>
            <w:proofErr w:type="gramEnd"/>
            <w:r w:rsidR="0070607E">
              <w:t xml:space="preserve"> </w:t>
            </w:r>
            <w:r>
              <w:t>GURUG</w:t>
            </w:r>
            <w:r w:rsidR="0070607E">
              <w:t>RAM</w:t>
            </w:r>
          </w:p>
          <w:p w:rsidR="0070607E" w:rsidRPr="0070607E" w:rsidRDefault="0070607E" w:rsidP="00896A8F">
            <w:r>
              <w:t xml:space="preserve">COURSE: </w:t>
            </w:r>
            <w:proofErr w:type="gramStart"/>
            <w:r>
              <w:rPr>
                <w:rFonts w:ascii="Arial Rounded MT Bold" w:hAnsi="Arial Rounded MT Bold"/>
              </w:rPr>
              <w:t>B.TECH</w:t>
            </w:r>
            <w:proofErr w:type="gramEnd"/>
            <w:r>
              <w:rPr>
                <w:rFonts w:ascii="Arial Rounded MT Bold" w:hAnsi="Arial Rounded MT Bold"/>
              </w:rPr>
              <w:t xml:space="preserve"> (CSE),</w:t>
            </w:r>
            <w:r>
              <w:t>currently pursuing( first year)</w:t>
            </w:r>
          </w:p>
          <w:p w:rsidR="0070607E" w:rsidRPr="0070607E" w:rsidRDefault="0070607E" w:rsidP="00896A8F">
            <w:pPr>
              <w:rPr>
                <w:rFonts w:ascii="Arial Rounded MT Bold" w:hAnsi="Arial Rounded MT Bold"/>
              </w:rPr>
            </w:pPr>
          </w:p>
          <w:p w:rsidR="004D3011" w:rsidRDefault="0070607E" w:rsidP="0070607E">
            <w:pPr>
              <w:pStyle w:val="Heading4"/>
            </w:pPr>
            <w:r>
              <w:t>SCR PUBLIC SCHOOL, GURUGRAM</w:t>
            </w:r>
          </w:p>
          <w:p w:rsidR="0070607E" w:rsidRPr="0070607E" w:rsidRDefault="0070607E" w:rsidP="0070607E">
            <w:r>
              <w:t>12</w:t>
            </w:r>
            <w:r w:rsidRPr="0070607E">
              <w:rPr>
                <w:vertAlign w:val="superscript"/>
              </w:rPr>
              <w:t>TH</w:t>
            </w:r>
            <w:r>
              <w:t xml:space="preserve"> (CBSE) PERCENTAGE                 YEAR               2021            </w:t>
            </w:r>
            <w:proofErr w:type="gramStart"/>
            <w:r>
              <w:t xml:space="preserve">  :</w:t>
            </w:r>
            <w:proofErr w:type="gramEnd"/>
            <w:r>
              <w:t xml:space="preserve">       91.1%</w:t>
            </w:r>
          </w:p>
          <w:p w:rsidR="00036450" w:rsidRDefault="0070607E" w:rsidP="0070607E">
            <w:pPr>
              <w:pStyle w:val="Heading4"/>
            </w:pPr>
            <w:r>
              <w:t xml:space="preserve">GYAN DEVI </w:t>
            </w:r>
            <w:proofErr w:type="gramStart"/>
            <w:r>
              <w:t>SCHOOL ,</w:t>
            </w:r>
            <w:proofErr w:type="gramEnd"/>
            <w:r>
              <w:t xml:space="preserve"> GURUGRAM</w:t>
            </w:r>
          </w:p>
          <w:p w:rsidR="0070607E" w:rsidRPr="0070607E" w:rsidRDefault="0070607E" w:rsidP="0070607E">
            <w:r>
              <w:t>10</w:t>
            </w:r>
            <w:r w:rsidRPr="0070607E">
              <w:rPr>
                <w:vertAlign w:val="superscript"/>
              </w:rPr>
              <w:t>TH</w:t>
            </w:r>
            <w:r>
              <w:t xml:space="preserve"> (CBSE) PERCENTAGE                  YEAR              2019             </w:t>
            </w:r>
            <w:proofErr w:type="gramStart"/>
            <w:r>
              <w:t xml:space="preserve">  :</w:t>
            </w:r>
            <w:proofErr w:type="gramEnd"/>
            <w:r>
              <w:t xml:space="preserve">      87.2% </w:t>
            </w:r>
          </w:p>
          <w:p w:rsidR="00036450" w:rsidRDefault="0070607E" w:rsidP="00036450">
            <w:pPr>
              <w:pStyle w:val="Heading2"/>
            </w:pPr>
            <w:r>
              <w:t>STRENGTHS</w:t>
            </w:r>
          </w:p>
          <w:p w:rsidR="00036450" w:rsidRDefault="00B33C61" w:rsidP="00B33C61">
            <w:pPr>
              <w:pStyle w:val="Heading4"/>
              <w:numPr>
                <w:ilvl w:val="0"/>
                <w:numId w:val="1"/>
              </w:numPr>
              <w:rPr>
                <w:bCs/>
              </w:rPr>
            </w:pPr>
            <w:r>
              <w:t xml:space="preserve">    Remain consistent related </w:t>
            </w:r>
            <w:proofErr w:type="gramStart"/>
            <w:r>
              <w:t xml:space="preserve">to  </w:t>
            </w:r>
            <w:proofErr w:type="spellStart"/>
            <w:r>
              <w:t>a</w:t>
            </w:r>
            <w:proofErr w:type="spellEnd"/>
            <w:proofErr w:type="gramEnd"/>
            <w:r>
              <w:t xml:space="preserve">  each topic. </w:t>
            </w:r>
          </w:p>
          <w:p w:rsidR="004D3011" w:rsidRPr="00B33C61" w:rsidRDefault="00B33C61" w:rsidP="00036450">
            <w:pPr>
              <w:pStyle w:val="Heading4"/>
              <w:numPr>
                <w:ilvl w:val="0"/>
                <w:numId w:val="1"/>
              </w:numPr>
              <w:rPr>
                <w:bCs/>
              </w:rPr>
            </w:pPr>
            <w:r>
              <w:t xml:space="preserve">    Finding the solution of any situation calmly.</w:t>
            </w:r>
          </w:p>
          <w:p w:rsidR="004D3011" w:rsidRPr="004D3011" w:rsidRDefault="00B33C61" w:rsidP="00B33C61">
            <w:pPr>
              <w:pStyle w:val="Heading4"/>
              <w:numPr>
                <w:ilvl w:val="0"/>
                <w:numId w:val="1"/>
              </w:numPr>
              <w:rPr>
                <w:bCs/>
              </w:rPr>
            </w:pPr>
            <w:r>
              <w:t xml:space="preserve">    The ability to work in a team.</w:t>
            </w:r>
          </w:p>
          <w:p w:rsidR="00036450" w:rsidRDefault="00B33C61" w:rsidP="00036450">
            <w:pPr>
              <w:pStyle w:val="Heading2"/>
            </w:pPr>
            <w:r>
              <w:t xml:space="preserve">technical </w:t>
            </w:r>
            <w:sdt>
              <w:sdtPr>
                <w:id w:val="1669594239"/>
                <w:placeholder>
                  <w:docPart w:val="CD2B3E697D2D49C2972DE069DD1EB3CD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:rsidR="00036450" w:rsidRDefault="00B33C61" w:rsidP="004D3011">
            <w:p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*languge : basic concepts of C, c++, java .</w:t>
            </w:r>
          </w:p>
          <w:p w:rsidR="00B33C61" w:rsidRDefault="00B33C61" w:rsidP="004D3011">
            <w:p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*operating systems : microsoft windows, XP/VISTA, Windows 10.</w:t>
            </w:r>
          </w:p>
          <w:p w:rsidR="00186F48" w:rsidRPr="004D3011" w:rsidRDefault="00186F48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  <w:lang w:eastAsia="en-US"/>
              </w:rPr>
              <w:t>*Having basic knowledge  of html and css also.</w:t>
            </w:r>
          </w:p>
        </w:tc>
      </w:tr>
    </w:tbl>
    <w:p w:rsidR="00131E11" w:rsidRPr="00186F48" w:rsidRDefault="00186F48" w:rsidP="000C45FF">
      <w:pPr>
        <w:tabs>
          <w:tab w:val="left" w:pos="990"/>
        </w:tabs>
      </w:pPr>
      <w:r>
        <w:t xml:space="preserve">                                                                                            </w:t>
      </w:r>
      <w:r w:rsidR="00131E11">
        <w:t xml:space="preserve">  </w:t>
      </w:r>
      <w:r w:rsidR="00131E11">
        <w:rPr>
          <w:rFonts w:ascii="Arial Black" w:hAnsi="Arial Black"/>
        </w:rPr>
        <w:t>CERTIFICATIONS</w:t>
      </w:r>
    </w:p>
    <w:p w:rsidR="00131E11" w:rsidRDefault="00131E11" w:rsidP="000C45FF">
      <w:pPr>
        <w:tabs>
          <w:tab w:val="left" w:pos="990"/>
        </w:tabs>
      </w:pPr>
      <w:r>
        <w:rPr>
          <w:rFonts w:ascii="Arial Black" w:hAnsi="Arial Black"/>
        </w:rPr>
        <w:t xml:space="preserve">                                                                         </w:t>
      </w:r>
      <w:r>
        <w:t>C FROM COURSERA IN COMPLETED IN JUNE 2022.</w:t>
      </w:r>
    </w:p>
    <w:p w:rsidR="00131E11" w:rsidRDefault="00131E11" w:rsidP="000C45FF">
      <w:pPr>
        <w:tabs>
          <w:tab w:val="left" w:pos="990"/>
        </w:tabs>
      </w:pPr>
      <w:r>
        <w:t xml:space="preserve">                                                                                        </w:t>
      </w:r>
    </w:p>
    <w:p w:rsidR="00131E11" w:rsidRDefault="00131E11" w:rsidP="000C45FF">
      <w:pPr>
        <w:tabs>
          <w:tab w:val="left" w:pos="990"/>
        </w:tabs>
      </w:pPr>
      <w:r>
        <w:t xml:space="preserve">                                                                                        CERTIFICATION FOR PARTICIPATING IN SPOKEN TUTORIAL.</w:t>
      </w:r>
    </w:p>
    <w:p w:rsidR="00131E11" w:rsidRDefault="00131E11" w:rsidP="000C45FF">
      <w:pPr>
        <w:tabs>
          <w:tab w:val="left" w:pos="990"/>
        </w:tabs>
      </w:pPr>
      <w:r>
        <w:t xml:space="preserve">                      </w:t>
      </w:r>
    </w:p>
    <w:p w:rsidR="00131E11" w:rsidRDefault="00131E11" w:rsidP="000C45FF">
      <w:pPr>
        <w:tabs>
          <w:tab w:val="left" w:pos="990"/>
        </w:tabs>
      </w:pPr>
      <w:r>
        <w:t xml:space="preserve">                                                                                         PARTICAPTED IN NCAT.</w:t>
      </w:r>
    </w:p>
    <w:p w:rsidR="00131E11" w:rsidRDefault="00131E11" w:rsidP="000C45FF">
      <w:pPr>
        <w:tabs>
          <w:tab w:val="left" w:pos="990"/>
        </w:tabs>
      </w:pPr>
    </w:p>
    <w:p w:rsidR="00131E11" w:rsidRDefault="00131E11" w:rsidP="000C45FF">
      <w:pPr>
        <w:tabs>
          <w:tab w:val="left" w:pos="990"/>
        </w:tabs>
      </w:pPr>
      <w:r>
        <w:t xml:space="preserve">                                                                                        ATTENDED TWO DAYS WORKSHOPS HELD ON WEB </w:t>
      </w:r>
      <w:proofErr w:type="gramStart"/>
      <w:r>
        <w:t>DEVELOPMENT .</w:t>
      </w:r>
      <w:proofErr w:type="gramEnd"/>
      <w:r>
        <w:t xml:space="preserve">    </w:t>
      </w:r>
    </w:p>
    <w:p w:rsidR="00131E11" w:rsidRDefault="00131E11" w:rsidP="000C45FF">
      <w:pPr>
        <w:tabs>
          <w:tab w:val="left" w:pos="990"/>
        </w:tabs>
      </w:pPr>
    </w:p>
    <w:p w:rsidR="00131E11" w:rsidRDefault="00131E11" w:rsidP="000C45FF">
      <w:pPr>
        <w:tabs>
          <w:tab w:val="left" w:pos="990"/>
        </w:tabs>
      </w:pPr>
    </w:p>
    <w:p w:rsidR="00131E11" w:rsidRDefault="00131E11" w:rsidP="000C45FF">
      <w:pPr>
        <w:tabs>
          <w:tab w:val="left" w:pos="990"/>
        </w:tabs>
      </w:pPr>
    </w:p>
    <w:p w:rsidR="00131E11" w:rsidRPr="00131E11" w:rsidRDefault="00131E11" w:rsidP="000C45FF">
      <w:pPr>
        <w:tabs>
          <w:tab w:val="left" w:pos="990"/>
        </w:tabs>
      </w:pPr>
    </w:p>
    <w:sectPr w:rsidR="00131E11" w:rsidRPr="00131E11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EFF" w:rsidRDefault="00DB4EFF" w:rsidP="000C45FF">
      <w:r>
        <w:separator/>
      </w:r>
    </w:p>
  </w:endnote>
  <w:endnote w:type="continuationSeparator" w:id="0">
    <w:p w:rsidR="00DB4EFF" w:rsidRDefault="00DB4EF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EFF" w:rsidRDefault="00DB4EFF" w:rsidP="000C45FF">
      <w:r>
        <w:separator/>
      </w:r>
    </w:p>
  </w:footnote>
  <w:footnote w:type="continuationSeparator" w:id="0">
    <w:p w:rsidR="00DB4EFF" w:rsidRDefault="00DB4EF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C334D"/>
    <w:multiLevelType w:val="hybridMultilevel"/>
    <w:tmpl w:val="1DA4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8F"/>
    <w:rsid w:val="00036450"/>
    <w:rsid w:val="00094499"/>
    <w:rsid w:val="000C45FF"/>
    <w:rsid w:val="000E3FD1"/>
    <w:rsid w:val="00112054"/>
    <w:rsid w:val="00131E11"/>
    <w:rsid w:val="001525E1"/>
    <w:rsid w:val="00180329"/>
    <w:rsid w:val="00186F48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B439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0607E"/>
    <w:rsid w:val="00715FCB"/>
    <w:rsid w:val="00743101"/>
    <w:rsid w:val="007775E1"/>
    <w:rsid w:val="007867A0"/>
    <w:rsid w:val="007927F5"/>
    <w:rsid w:val="00802CA0"/>
    <w:rsid w:val="008169B1"/>
    <w:rsid w:val="00896A8F"/>
    <w:rsid w:val="008E50C3"/>
    <w:rsid w:val="009260CD"/>
    <w:rsid w:val="00952C25"/>
    <w:rsid w:val="00A2118D"/>
    <w:rsid w:val="00AC05BB"/>
    <w:rsid w:val="00AD76E2"/>
    <w:rsid w:val="00B20152"/>
    <w:rsid w:val="00B33C61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4EFF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av%20Sharma\AppData\Roaming\Microsoft\Templates\Blue%20grey%20resume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E3BB99-B28C-469C-9BAF-99DD94A59FFE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269E2256-7C76-41D2-9294-E0BFBA073DDF}">
      <dgm:prSet phldrT="[Text]"/>
      <dgm:spPr/>
      <dgm:t>
        <a:bodyPr/>
        <a:lstStyle/>
        <a:p>
          <a:endParaRPr lang="en-US"/>
        </a:p>
      </dgm:t>
    </dgm:pt>
    <dgm:pt modelId="{7062BC91-C1C9-4411-B72C-D39E42B0EB17}" type="parTrans" cxnId="{E26641A6-B51E-49CC-AE6C-F7E8C9665DE4}">
      <dgm:prSet/>
      <dgm:spPr/>
    </dgm:pt>
    <dgm:pt modelId="{B99C6AD2-18E5-459E-80FE-F15A6D7C2656}" type="sibTrans" cxnId="{E26641A6-B51E-49CC-AE6C-F7E8C9665DE4}">
      <dgm:prSet/>
      <dgm:spPr>
        <a:blipFill>
          <a:blip xmlns:r="http://schemas.openxmlformats.org/officeDocument/2006/relationships" r:embed="rId1" cstate="hq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DBBA817D-8725-42D6-9FC1-C7343827144F}" type="pres">
      <dgm:prSet presAssocID="{45E3BB99-B28C-469C-9BAF-99DD94A59FFE}" presName="Name0" presStyleCnt="0">
        <dgm:presLayoutVars>
          <dgm:chMax val="7"/>
          <dgm:chPref val="7"/>
          <dgm:dir/>
        </dgm:presLayoutVars>
      </dgm:prSet>
      <dgm:spPr/>
    </dgm:pt>
    <dgm:pt modelId="{F97B474B-8662-4C6A-9A93-068B424B7A4E}" type="pres">
      <dgm:prSet presAssocID="{45E3BB99-B28C-469C-9BAF-99DD94A59FFE}" presName="Name1" presStyleCnt="0"/>
      <dgm:spPr/>
    </dgm:pt>
    <dgm:pt modelId="{DACB277A-DE38-4993-9D38-2F9E00F5CE8D}" type="pres">
      <dgm:prSet presAssocID="{B99C6AD2-18E5-459E-80FE-F15A6D7C2656}" presName="picture_1" presStyleCnt="0"/>
      <dgm:spPr/>
    </dgm:pt>
    <dgm:pt modelId="{F2046822-385B-486D-B1C8-D009C41754D8}" type="pres">
      <dgm:prSet presAssocID="{B99C6AD2-18E5-459E-80FE-F15A6D7C2656}" presName="pictureRepeatNode" presStyleLbl="alignImgPlace1" presStyleIdx="0" presStyleCnt="1" custScaleX="177589" custScaleY="178268" custLinFactNeighborX="-3735" custLinFactNeighborY="-3395"/>
      <dgm:spPr/>
    </dgm:pt>
    <dgm:pt modelId="{320B00C7-84A2-4A91-81C2-20F5EB1225ED}" type="pres">
      <dgm:prSet presAssocID="{269E2256-7C76-41D2-9294-E0BFBA073DDF}" presName="text_1" presStyleLbl="node1" presStyleIdx="0" presStyleCnt="0" custFlipVert="1" custFlipHor="1" custScaleX="16448" custScaleY="5716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26641A6-B51E-49CC-AE6C-F7E8C9665DE4}" srcId="{45E3BB99-B28C-469C-9BAF-99DD94A59FFE}" destId="{269E2256-7C76-41D2-9294-E0BFBA073DDF}" srcOrd="0" destOrd="0" parTransId="{7062BC91-C1C9-4411-B72C-D39E42B0EB17}" sibTransId="{B99C6AD2-18E5-459E-80FE-F15A6D7C2656}"/>
    <dgm:cxn modelId="{9862C466-76AB-44A5-B7A2-454CA42191E7}" type="presOf" srcId="{269E2256-7C76-41D2-9294-E0BFBA073DDF}" destId="{320B00C7-84A2-4A91-81C2-20F5EB1225ED}" srcOrd="0" destOrd="0" presId="urn:microsoft.com/office/officeart/2008/layout/CircularPictureCallout"/>
    <dgm:cxn modelId="{68BE8485-C057-4D50-A0DA-6926D25CD47E}" type="presOf" srcId="{45E3BB99-B28C-469C-9BAF-99DD94A59FFE}" destId="{DBBA817D-8725-42D6-9FC1-C7343827144F}" srcOrd="0" destOrd="0" presId="urn:microsoft.com/office/officeart/2008/layout/CircularPictureCallout"/>
    <dgm:cxn modelId="{3412D702-E9C8-45FF-A52B-D1A3ABC5659F}" type="presOf" srcId="{B99C6AD2-18E5-459E-80FE-F15A6D7C2656}" destId="{F2046822-385B-486D-B1C8-D009C41754D8}" srcOrd="0" destOrd="0" presId="urn:microsoft.com/office/officeart/2008/layout/CircularPictureCallout"/>
    <dgm:cxn modelId="{62416C9E-7ED3-4316-89D2-BE633ED1103A}" type="presParOf" srcId="{DBBA817D-8725-42D6-9FC1-C7343827144F}" destId="{F97B474B-8662-4C6A-9A93-068B424B7A4E}" srcOrd="0" destOrd="0" presId="urn:microsoft.com/office/officeart/2008/layout/CircularPictureCallout"/>
    <dgm:cxn modelId="{EBC7FC07-EE96-42B3-985F-0CB5AAA606EC}" type="presParOf" srcId="{F97B474B-8662-4C6A-9A93-068B424B7A4E}" destId="{DACB277A-DE38-4993-9D38-2F9E00F5CE8D}" srcOrd="0" destOrd="0" presId="urn:microsoft.com/office/officeart/2008/layout/CircularPictureCallout"/>
    <dgm:cxn modelId="{4762F987-C811-4113-AC3D-A1DE2786B65C}" type="presParOf" srcId="{DACB277A-DE38-4993-9D38-2F9E00F5CE8D}" destId="{F2046822-385B-486D-B1C8-D009C41754D8}" srcOrd="0" destOrd="0" presId="urn:microsoft.com/office/officeart/2008/layout/CircularPictureCallout"/>
    <dgm:cxn modelId="{383EF3A6-6CD9-4FCD-9ACA-A9F3815411F9}" type="presParOf" srcId="{F97B474B-8662-4C6A-9A93-068B424B7A4E}" destId="{320B00C7-84A2-4A91-81C2-20F5EB1225ED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46822-385B-486D-B1C8-D009C41754D8}">
      <dsp:nvSpPr>
        <dsp:cNvPr id="0" name=""/>
        <dsp:cNvSpPr/>
      </dsp:nvSpPr>
      <dsp:spPr>
        <a:xfrm>
          <a:off x="83822" y="83827"/>
          <a:ext cx="1992628" cy="2000247"/>
        </a:xfrm>
        <a:prstGeom prst="ellipse">
          <a:avLst/>
        </a:prstGeom>
        <a:blipFill>
          <a:blip xmlns:r="http://schemas.openxmlformats.org/officeDocument/2006/relationships" r:embed="rId1" cstate="hq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20B00C7-84A2-4A91-81C2-20F5EB1225ED}">
      <dsp:nvSpPr>
        <dsp:cNvPr id="0" name=""/>
        <dsp:cNvSpPr/>
      </dsp:nvSpPr>
      <dsp:spPr>
        <a:xfrm flipH="1" flipV="1">
          <a:off x="1062987" y="1236130"/>
          <a:ext cx="118114" cy="21167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10800000">
        <a:off x="1062987" y="1236130"/>
        <a:ext cx="118114" cy="2116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C63FF0F4C04520BE998F5A7E628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9956D-FE33-4581-B031-58C0C37B7FA6}"/>
      </w:docPartPr>
      <w:docPartBody>
        <w:p w:rsidR="00000000" w:rsidRDefault="00D61DDE">
          <w:pPr>
            <w:pStyle w:val="0BC63FF0F4C04520BE998F5A7E6280CD"/>
          </w:pPr>
          <w:r w:rsidRPr="00CB0055">
            <w:t>Contact</w:t>
          </w:r>
        </w:p>
      </w:docPartBody>
    </w:docPart>
    <w:docPart>
      <w:docPartPr>
        <w:name w:val="B4FC2BCC17D8449BB759585A5005B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46E04-2E9A-406F-A14D-2EFEDB76FD5A}"/>
      </w:docPartPr>
      <w:docPartBody>
        <w:p w:rsidR="00000000" w:rsidRDefault="00D61DDE">
          <w:pPr>
            <w:pStyle w:val="B4FC2BCC17D8449BB759585A5005B683"/>
          </w:pPr>
          <w:r w:rsidRPr="004D3011">
            <w:t>PHONE:</w:t>
          </w:r>
        </w:p>
      </w:docPartBody>
    </w:docPart>
    <w:docPart>
      <w:docPartPr>
        <w:name w:val="307AA730CCA74EE1A7342F112A4E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C487B-5AB2-4204-8D11-4C442220C3B0}"/>
      </w:docPartPr>
      <w:docPartBody>
        <w:p w:rsidR="00000000" w:rsidRDefault="00D61DDE">
          <w:pPr>
            <w:pStyle w:val="307AA730CCA74EE1A7342F112A4E6133"/>
          </w:pPr>
          <w:r w:rsidRPr="004D3011">
            <w:t>EMAIL:</w:t>
          </w:r>
        </w:p>
      </w:docPartBody>
    </w:docPart>
    <w:docPart>
      <w:docPartPr>
        <w:name w:val="DE4E5DDF4F6E4BF7882E1C67C9863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09EF7-AA8F-4EEA-BCBF-2422FC39606D}"/>
      </w:docPartPr>
      <w:docPartBody>
        <w:p w:rsidR="00000000" w:rsidRDefault="00D61DDE">
          <w:pPr>
            <w:pStyle w:val="DE4E5DDF4F6E4BF7882E1C67C9863323"/>
          </w:pPr>
          <w:r w:rsidRPr="00CB0055">
            <w:t>Hobbies</w:t>
          </w:r>
        </w:p>
      </w:docPartBody>
    </w:docPart>
    <w:docPart>
      <w:docPartPr>
        <w:name w:val="3964C13E909B40E396D161B5A8789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2298B-7988-4F4F-9026-448E23ED4EEA}"/>
      </w:docPartPr>
      <w:docPartBody>
        <w:p w:rsidR="00000000" w:rsidRDefault="00D61DDE">
          <w:pPr>
            <w:pStyle w:val="3964C13E909B40E396D161B5A8789C0F"/>
          </w:pPr>
          <w:r w:rsidRPr="00036450">
            <w:t>EDUCATION</w:t>
          </w:r>
        </w:p>
      </w:docPartBody>
    </w:docPart>
    <w:docPart>
      <w:docPartPr>
        <w:name w:val="CD2B3E697D2D49C2972DE069DD1EB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5706A-1DFE-46F5-AF64-7E49E233D148}"/>
      </w:docPartPr>
      <w:docPartBody>
        <w:p w:rsidR="00000000" w:rsidRDefault="00D61DDE">
          <w:pPr>
            <w:pStyle w:val="CD2B3E697D2D49C2972DE069DD1EB3C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59"/>
    <w:rsid w:val="007B6D59"/>
    <w:rsid w:val="00D6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6E8F197F4F4BEFB79BB195E7ADF59A">
    <w:name w:val="9F6E8F197F4F4BEFB79BB195E7ADF59A"/>
  </w:style>
  <w:style w:type="paragraph" w:customStyle="1" w:styleId="47F7F3194DAA4E3AACDADB902A84C53F">
    <w:name w:val="47F7F3194DAA4E3AACDADB902A84C53F"/>
  </w:style>
  <w:style w:type="paragraph" w:customStyle="1" w:styleId="E8C0110E01784A35B1B77735EA74AA8B">
    <w:name w:val="E8C0110E01784A35B1B77735EA74AA8B"/>
  </w:style>
  <w:style w:type="paragraph" w:customStyle="1" w:styleId="F6C0C4BF638B440E9128AD05E2DDD7ED">
    <w:name w:val="F6C0C4BF638B440E9128AD05E2DDD7ED"/>
  </w:style>
  <w:style w:type="paragraph" w:customStyle="1" w:styleId="0BC63FF0F4C04520BE998F5A7E6280CD">
    <w:name w:val="0BC63FF0F4C04520BE998F5A7E6280CD"/>
  </w:style>
  <w:style w:type="paragraph" w:customStyle="1" w:styleId="B4FC2BCC17D8449BB759585A5005B683">
    <w:name w:val="B4FC2BCC17D8449BB759585A5005B683"/>
  </w:style>
  <w:style w:type="paragraph" w:customStyle="1" w:styleId="632E96D888C2470EA9CD7EBDDEAA8184">
    <w:name w:val="632E96D888C2470EA9CD7EBDDEAA8184"/>
  </w:style>
  <w:style w:type="paragraph" w:customStyle="1" w:styleId="48CAB0BEF10B4394AAF6266862276EBE">
    <w:name w:val="48CAB0BEF10B4394AAF6266862276EBE"/>
  </w:style>
  <w:style w:type="paragraph" w:customStyle="1" w:styleId="ACF55180D30C43FC9F2ED1A4C0F6C184">
    <w:name w:val="ACF55180D30C43FC9F2ED1A4C0F6C184"/>
  </w:style>
  <w:style w:type="paragraph" w:customStyle="1" w:styleId="307AA730CCA74EE1A7342F112A4E6133">
    <w:name w:val="307AA730CCA74EE1A7342F112A4E613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6C662F1B020479C82C78B732723A13F">
    <w:name w:val="26C662F1B020479C82C78B732723A13F"/>
  </w:style>
  <w:style w:type="paragraph" w:customStyle="1" w:styleId="DE4E5DDF4F6E4BF7882E1C67C9863323">
    <w:name w:val="DE4E5DDF4F6E4BF7882E1C67C9863323"/>
  </w:style>
  <w:style w:type="paragraph" w:customStyle="1" w:styleId="7657F20DF720476797BD3F1581F388CB">
    <w:name w:val="7657F20DF720476797BD3F1581F388CB"/>
  </w:style>
  <w:style w:type="paragraph" w:customStyle="1" w:styleId="E1FC731A5E384911B0980EEC67658992">
    <w:name w:val="E1FC731A5E384911B0980EEC67658992"/>
  </w:style>
  <w:style w:type="paragraph" w:customStyle="1" w:styleId="A5F237A404B9433AB0DD13AE2003E69E">
    <w:name w:val="A5F237A404B9433AB0DD13AE2003E69E"/>
  </w:style>
  <w:style w:type="paragraph" w:customStyle="1" w:styleId="611D81954A374190AB572A946196BB7F">
    <w:name w:val="611D81954A374190AB572A946196BB7F"/>
  </w:style>
  <w:style w:type="paragraph" w:customStyle="1" w:styleId="3964C13E909B40E396D161B5A8789C0F">
    <w:name w:val="3964C13E909B40E396D161B5A8789C0F"/>
  </w:style>
  <w:style w:type="paragraph" w:customStyle="1" w:styleId="406B947AEEB5489882CB66D4B867AEB9">
    <w:name w:val="406B947AEEB5489882CB66D4B867AEB9"/>
  </w:style>
  <w:style w:type="paragraph" w:customStyle="1" w:styleId="F8278703DA374C86891A4705F18269E5">
    <w:name w:val="F8278703DA374C86891A4705F18269E5"/>
  </w:style>
  <w:style w:type="paragraph" w:customStyle="1" w:styleId="8F733B08B42A4CAEB594A2CA802D1E6E">
    <w:name w:val="8F733B08B42A4CAEB594A2CA802D1E6E"/>
  </w:style>
  <w:style w:type="paragraph" w:customStyle="1" w:styleId="279E9E8198174343BCAD820D8C34EBCF">
    <w:name w:val="279E9E8198174343BCAD820D8C34EBCF"/>
  </w:style>
  <w:style w:type="paragraph" w:customStyle="1" w:styleId="4AD52964DCBC437A9C91B6394BEDB772">
    <w:name w:val="4AD52964DCBC437A9C91B6394BEDB772"/>
  </w:style>
  <w:style w:type="paragraph" w:customStyle="1" w:styleId="E4923C34052349C19D6482E6DF75D03E">
    <w:name w:val="E4923C34052349C19D6482E6DF75D03E"/>
  </w:style>
  <w:style w:type="paragraph" w:customStyle="1" w:styleId="970E6AF0B38F456FB0880615A320BF45">
    <w:name w:val="970E6AF0B38F456FB0880615A320BF45"/>
  </w:style>
  <w:style w:type="paragraph" w:customStyle="1" w:styleId="EC632169380D4BA8A352ACC4D874C25E">
    <w:name w:val="EC632169380D4BA8A352ACC4D874C25E"/>
  </w:style>
  <w:style w:type="paragraph" w:customStyle="1" w:styleId="4792D94BFF244D689B5AD37672E3E4CD">
    <w:name w:val="4792D94BFF244D689B5AD37672E3E4CD"/>
  </w:style>
  <w:style w:type="paragraph" w:customStyle="1" w:styleId="5CB52179B89845D3ADF51F09225CD399">
    <w:name w:val="5CB52179B89845D3ADF51F09225CD399"/>
  </w:style>
  <w:style w:type="paragraph" w:customStyle="1" w:styleId="E70C96514F844DD0A76C67424FD00D64">
    <w:name w:val="E70C96514F844DD0A76C67424FD00D64"/>
  </w:style>
  <w:style w:type="paragraph" w:customStyle="1" w:styleId="6C718528A9B9442D9AB7733A430198BB">
    <w:name w:val="6C718528A9B9442D9AB7733A430198BB"/>
  </w:style>
  <w:style w:type="paragraph" w:customStyle="1" w:styleId="7EC1B59716534FC8B4C60BC651134CC3">
    <w:name w:val="7EC1B59716534FC8B4C60BC651134CC3"/>
  </w:style>
  <w:style w:type="paragraph" w:customStyle="1" w:styleId="0278FB3D4EDF4C2E8E46B6A4A5F25BF3">
    <w:name w:val="0278FB3D4EDF4C2E8E46B6A4A5F25BF3"/>
  </w:style>
  <w:style w:type="paragraph" w:customStyle="1" w:styleId="DEE4040D104340F4A2C2B22CB7ED1632">
    <w:name w:val="DEE4040D104340F4A2C2B22CB7ED1632"/>
  </w:style>
  <w:style w:type="paragraph" w:customStyle="1" w:styleId="72FF167A87954ECC94F805C1FE31C8C6">
    <w:name w:val="72FF167A87954ECC94F805C1FE31C8C6"/>
  </w:style>
  <w:style w:type="paragraph" w:customStyle="1" w:styleId="EB03CC16DC90409187665699E6E54C1F">
    <w:name w:val="EB03CC16DC90409187665699E6E54C1F"/>
  </w:style>
  <w:style w:type="paragraph" w:customStyle="1" w:styleId="09E50FEA13A84713B8371E2039C0E21E">
    <w:name w:val="09E50FEA13A84713B8371E2039C0E21E"/>
  </w:style>
  <w:style w:type="paragraph" w:customStyle="1" w:styleId="2A78BAE68E2D4F2C82A74E485F47C5C5">
    <w:name w:val="2A78BAE68E2D4F2C82A74E485F47C5C5"/>
  </w:style>
  <w:style w:type="paragraph" w:customStyle="1" w:styleId="D3AF0FE638D44DDDA9884FB91B0B43C5">
    <w:name w:val="D3AF0FE638D44DDDA9884FB91B0B43C5"/>
  </w:style>
  <w:style w:type="paragraph" w:customStyle="1" w:styleId="8DDAC222AC4D4BDD8E65294967828AE0">
    <w:name w:val="8DDAC222AC4D4BDD8E65294967828AE0"/>
  </w:style>
  <w:style w:type="paragraph" w:customStyle="1" w:styleId="9A921E64478A4C98999E427645274B84">
    <w:name w:val="9A921E64478A4C98999E427645274B84"/>
  </w:style>
  <w:style w:type="paragraph" w:customStyle="1" w:styleId="143EE98F603D48059E7BA76E79C2E2C4">
    <w:name w:val="143EE98F603D48059E7BA76E79C2E2C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D2B3E697D2D49C2972DE069DD1EB3CD">
    <w:name w:val="CD2B3E697D2D49C2972DE069DD1EB3CD"/>
  </w:style>
  <w:style w:type="paragraph" w:customStyle="1" w:styleId="36053AB93B044E629B5FBA77AFBF6E2E">
    <w:name w:val="36053AB93B044E629B5FBA77AFBF6E2E"/>
    <w:rsid w:val="007B6D59"/>
  </w:style>
  <w:style w:type="paragraph" w:customStyle="1" w:styleId="195DE9E3F5A74D049B396BEFC5C9DB16">
    <w:name w:val="195DE9E3F5A74D049B396BEFC5C9DB16"/>
    <w:rsid w:val="007B6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2022-07-07T10:36:00Z</dcterms:created>
  <dcterms:modified xsi:type="dcterms:W3CDTF">2022-07-07T10:50:00Z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